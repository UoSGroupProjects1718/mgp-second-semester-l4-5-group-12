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6B699D" w:rsidP="00A81E04">
            <w:r>
              <w:t>Kiril Kostadinov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6B699D" w:rsidP="00A81E04">
            <w:r>
              <w:t>Flea for all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D975A5" w:rsidRDefault="00686F15" w:rsidP="00A81E04">
            <w:r>
              <w:t xml:space="preserve">As a team we managed to present a product that fits the brief. Coming to the end of the project made the team communicate more and therefore clearing </w:t>
            </w:r>
            <w:r w:rsidR="006306EE">
              <w:t>some</w:t>
            </w:r>
            <w:r>
              <w:t xml:space="preserve"> of the misunderstandings.</w:t>
            </w:r>
            <w:r w:rsidR="006306EE">
              <w:t xml:space="preserve"> It was a great experience and it showed us how an indie studio works, I am positive that it will help us in the future.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Pr="002A1E77" w:rsidRDefault="002A1E77" w:rsidP="00A81E04">
            <w:pPr>
              <w:rPr>
                <w:lang w:val="en-US"/>
              </w:rPr>
            </w:pPr>
            <w:r>
              <w:rPr>
                <w:lang w:val="en-US"/>
              </w:rPr>
              <w:t xml:space="preserve">In the beginning there were problems with JIRA and some of us couldn’t log any hours. I think that if there is a better way to keep track of the tasks would be helpful, this way people won’t move the tasks to completed without finishing them first. </w:t>
            </w:r>
            <w:r w:rsidR="00BE73FD">
              <w:rPr>
                <w:lang w:val="en-US"/>
              </w:rPr>
              <w:t xml:space="preserve">It would be good if programmers are shown more design theories in the future, so that we won’t have to explain why we are interested in emotion reaction. This led to a major misunderstanding during the game jams and the project. 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D975A5" w:rsidRDefault="00BE12EE" w:rsidP="00A81E04">
            <w:r>
              <w:t xml:space="preserve"> </w:t>
            </w:r>
            <w:r w:rsidR="00686F15">
              <w:t xml:space="preserve">I have been active during the whole sprint and I believe that my consistency in doing so helped to bring a lot </w:t>
            </w:r>
            <w:bookmarkStart w:id="0" w:name="_GoBack"/>
            <w:bookmarkEnd w:id="0"/>
            <w:r w:rsidR="00686F15">
              <w:t>to the game</w:t>
            </w:r>
            <w:r w:rsidR="008F1884">
              <w:t>.</w:t>
            </w:r>
            <w:r w:rsidR="00686F15">
              <w:t xml:space="preserve"> I </w:t>
            </w:r>
            <w:r w:rsidR="008F1884">
              <w:t xml:space="preserve">helped in designing </w:t>
            </w:r>
            <w:r w:rsidR="00686F15">
              <w:t xml:space="preserve">of the mechanics by researching and giving evidence why some of the mechanics I proposed are what we needed. I also took the role of an artist and I have created </w:t>
            </w:r>
            <w:r>
              <w:t>the sprites, the parallax background and concept art. At some point I was helping with the managing, by giving ideas for new tasks.</w:t>
            </w:r>
          </w:p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Pr="00BE73FD" w:rsidRDefault="008F1884" w:rsidP="00BE73FD">
            <w:pPr>
              <w:rPr>
                <w:lang w:val="en-US"/>
              </w:rPr>
            </w:pPr>
            <w:r>
              <w:t>Never stick to one idea, if something doesn’t improve the game in any way don’t be afraid to discard it</w:t>
            </w:r>
            <w:r w:rsidR="00BE73FD">
              <w:rPr>
                <w:lang w:val="en-US"/>
              </w:rPr>
              <w:t xml:space="preserve"> even if you are in the middle of the project</w:t>
            </w:r>
            <w:r>
              <w:t xml:space="preserve">. Communication is the key to success; it will help you in growing up as a team and clear all of the misunderstandings. </w:t>
            </w:r>
            <w:r w:rsidR="00BE73FD">
              <w:rPr>
                <w:lang w:val="en-US"/>
              </w:rPr>
              <w:t>Good organization of the tasks and the meetings will increase the performance and its quality</w:t>
            </w:r>
            <w:r>
              <w:t xml:space="preserve">. </w:t>
            </w:r>
            <w:r w:rsidR="00BE73FD">
              <w:rPr>
                <w:lang w:val="en-US"/>
              </w:rPr>
              <w:t>Estimate the time and the skills you have smartly, this will save lots of hours and it will prevent overscoping.</w:t>
            </w:r>
          </w:p>
        </w:tc>
      </w:tr>
    </w:tbl>
    <w:p w:rsidR="00A81E04" w:rsidRDefault="00A81E04" w:rsidP="00A81E04"/>
    <w:p w:rsidR="004876C5" w:rsidRDefault="004876C5" w:rsidP="00F81AA0">
      <w:pPr>
        <w:pStyle w:val="ListParagraph"/>
      </w:pPr>
    </w:p>
    <w:p w:rsidR="004876C5" w:rsidRDefault="004876C5" w:rsidP="00F81AA0">
      <w:pPr>
        <w:pStyle w:val="ListParagraph"/>
      </w:pPr>
    </w:p>
    <w:p w:rsidR="004876C5" w:rsidRDefault="004876C5" w:rsidP="00F81AA0">
      <w:pPr>
        <w:pStyle w:val="ListParagraph"/>
      </w:pPr>
    </w:p>
    <w:p w:rsidR="004876C5" w:rsidRDefault="004876C5" w:rsidP="00F81AA0">
      <w:pPr>
        <w:pStyle w:val="ListParagraph"/>
      </w:pPr>
    </w:p>
    <w:p w:rsidR="002B1220" w:rsidRDefault="002B1220" w:rsidP="004876C5"/>
    <w:p w:rsidR="002B1220" w:rsidRDefault="002B1220" w:rsidP="004876C5">
      <w:pPr>
        <w:sectPr w:rsidR="002B1220" w:rsidSect="004876C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81E04" w:rsidRPr="00957779" w:rsidRDefault="002B1220" w:rsidP="002B1220">
      <w:pPr>
        <w:ind w:firstLine="720"/>
      </w:pPr>
      <w:hyperlink r:id="rId5" w:tooltip="flea_1.png" w:history="1">
        <w:r w:rsidR="00204874" w:rsidRPr="002B1220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flea_1.png</w:t>
        </w:r>
      </w:hyperlink>
    </w:p>
    <w:p w:rsidR="00F81AA0" w:rsidRPr="00957779" w:rsidRDefault="002B1220" w:rsidP="00F81AA0">
      <w:pPr>
        <w:pStyle w:val="ListParagraph"/>
      </w:pPr>
      <w:hyperlink r:id="rId6" w:tooltip="flea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flea_2.png</w:t>
        </w:r>
      </w:hyperlink>
    </w:p>
    <w:p w:rsidR="00F81AA0" w:rsidRPr="00957779" w:rsidRDefault="002B1220" w:rsidP="00F81AA0">
      <w:pPr>
        <w:pStyle w:val="ListParagraph"/>
      </w:pPr>
      <w:hyperlink r:id="rId7" w:tooltip="cube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cube_1.png</w:t>
        </w:r>
      </w:hyperlink>
    </w:p>
    <w:p w:rsidR="00F81AA0" w:rsidRPr="00957779" w:rsidRDefault="002B1220" w:rsidP="00F81AA0">
      <w:pPr>
        <w:pStyle w:val="ListParagraph"/>
      </w:pPr>
      <w:hyperlink r:id="rId8" w:tooltip="cube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cube_2.png</w:t>
        </w:r>
      </w:hyperlink>
    </w:p>
    <w:p w:rsidR="00F81AA0" w:rsidRPr="00957779" w:rsidRDefault="002B1220" w:rsidP="00F81AA0">
      <w:pPr>
        <w:pStyle w:val="ListParagraph"/>
      </w:pPr>
      <w:hyperlink r:id="rId9" w:tooltip="plank_g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plank_g_1.png</w:t>
        </w:r>
      </w:hyperlink>
    </w:p>
    <w:p w:rsidR="00F81AA0" w:rsidRPr="00957779" w:rsidRDefault="002B1220" w:rsidP="00F81AA0">
      <w:pPr>
        <w:pStyle w:val="ListParagraph"/>
      </w:pPr>
      <w:hyperlink r:id="rId10" w:tooltip="plank_g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plank_g_2.png</w:t>
        </w:r>
      </w:hyperlink>
    </w:p>
    <w:p w:rsidR="00F81AA0" w:rsidRPr="00957779" w:rsidRDefault="002B1220" w:rsidP="00F81AA0">
      <w:pPr>
        <w:pStyle w:val="ListParagraph"/>
      </w:pPr>
      <w:hyperlink r:id="rId11" w:tooltip="sphere_g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sphere_g_1.png</w:t>
        </w:r>
      </w:hyperlink>
      <w:r w:rsidR="00F81AA0" w:rsidRPr="00957779">
        <w:t xml:space="preserve"> </w:t>
      </w:r>
    </w:p>
    <w:p w:rsidR="00F81AA0" w:rsidRPr="00957779" w:rsidRDefault="002B1220" w:rsidP="00F81AA0">
      <w:pPr>
        <w:pStyle w:val="ListParagraph"/>
      </w:pPr>
      <w:hyperlink r:id="rId12" w:tooltip="sphere_g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sphere_g_2.png</w:t>
        </w:r>
      </w:hyperlink>
    </w:p>
    <w:p w:rsidR="00F81AA0" w:rsidRPr="00957779" w:rsidRDefault="002B1220" w:rsidP="00F81AA0">
      <w:pPr>
        <w:pStyle w:val="ListParagraph"/>
      </w:pPr>
      <w:hyperlink r:id="rId13" w:tooltip="triangle_g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triangle_g_1.png</w:t>
        </w:r>
      </w:hyperlink>
    </w:p>
    <w:p w:rsidR="00F81AA0" w:rsidRPr="00957779" w:rsidRDefault="002B1220" w:rsidP="00F81AA0">
      <w:pPr>
        <w:pStyle w:val="ListParagraph"/>
      </w:pPr>
      <w:hyperlink r:id="rId14" w:tooltip="triangle_g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triangle_g_2.png</w:t>
        </w:r>
      </w:hyperlink>
    </w:p>
    <w:p w:rsidR="00F81AA0" w:rsidRPr="00957779" w:rsidRDefault="002B1220" w:rsidP="00F81AA0">
      <w:pPr>
        <w:pStyle w:val="ListParagraph"/>
      </w:pPr>
      <w:hyperlink r:id="rId15" w:tooltip="goat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goat_1.png</w:t>
        </w:r>
      </w:hyperlink>
    </w:p>
    <w:p w:rsidR="00F81AA0" w:rsidRPr="00957779" w:rsidRDefault="002B1220" w:rsidP="00F81AA0">
      <w:pPr>
        <w:pStyle w:val="ListParagraph"/>
      </w:pPr>
      <w:hyperlink r:id="rId16" w:tooltip="goat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goat_2.png</w:t>
        </w:r>
      </w:hyperlink>
    </w:p>
    <w:p w:rsidR="00F81AA0" w:rsidRPr="00957779" w:rsidRDefault="002B1220" w:rsidP="00F81AA0">
      <w:pPr>
        <w:pStyle w:val="ListParagraph"/>
      </w:pPr>
      <w:hyperlink r:id="rId17" w:tooltip="lplank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lplank_1.png</w:t>
        </w:r>
      </w:hyperlink>
    </w:p>
    <w:p w:rsidR="00F81AA0" w:rsidRPr="00957779" w:rsidRDefault="002B1220" w:rsidP="00F81AA0">
      <w:pPr>
        <w:pStyle w:val="ListParagraph"/>
      </w:pPr>
      <w:hyperlink r:id="rId18" w:tooltip="lplank_3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lplank_3.png</w:t>
        </w:r>
      </w:hyperlink>
    </w:p>
    <w:p w:rsidR="00F81AA0" w:rsidRPr="00957779" w:rsidRDefault="002B1220" w:rsidP="00F81AA0">
      <w:pPr>
        <w:pStyle w:val="ListParagraph"/>
      </w:pPr>
      <w:hyperlink r:id="rId19" w:tooltip="triangle_w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triangle_w.png</w:t>
        </w:r>
      </w:hyperlink>
    </w:p>
    <w:p w:rsidR="00F81AA0" w:rsidRPr="00957779" w:rsidRDefault="002B1220" w:rsidP="00F81AA0">
      <w:pPr>
        <w:pStyle w:val="ListParagraph"/>
      </w:pPr>
      <w:hyperlink r:id="rId20" w:tooltip="triangle_w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triangle_w_2.png</w:t>
        </w:r>
      </w:hyperlink>
    </w:p>
    <w:p w:rsidR="00F81AA0" w:rsidRPr="00957779" w:rsidRDefault="002B1220" w:rsidP="00F81AA0">
      <w:pPr>
        <w:pStyle w:val="ListParagraph"/>
      </w:pPr>
      <w:hyperlink r:id="rId21" w:tooltip="lplank_g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lplank_g_1.png</w:t>
        </w:r>
      </w:hyperlink>
    </w:p>
    <w:p w:rsidR="00F81AA0" w:rsidRPr="00957779" w:rsidRDefault="002B1220" w:rsidP="00F81AA0">
      <w:pPr>
        <w:pStyle w:val="ListParagraph"/>
      </w:pPr>
      <w:hyperlink r:id="rId22" w:tooltip="lplank_g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lplank_g_2.png</w:t>
        </w:r>
      </w:hyperlink>
    </w:p>
    <w:p w:rsidR="00F81AA0" w:rsidRPr="00957779" w:rsidRDefault="002B1220" w:rsidP="00F81AA0">
      <w:pPr>
        <w:pStyle w:val="ListParagraph"/>
      </w:pPr>
      <w:hyperlink r:id="rId23" w:tooltip="plank_g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plank_g_1.png</w:t>
        </w:r>
      </w:hyperlink>
    </w:p>
    <w:p w:rsidR="00F81AA0" w:rsidRPr="00957779" w:rsidRDefault="002B1220" w:rsidP="00F81AA0">
      <w:pPr>
        <w:pStyle w:val="ListParagraph"/>
      </w:pPr>
      <w:hyperlink r:id="rId24" w:tooltip="plank_g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plank_g_2.png</w:t>
        </w:r>
      </w:hyperlink>
    </w:p>
    <w:p w:rsidR="00F81AA0" w:rsidRPr="00957779" w:rsidRDefault="002B1220" w:rsidP="00F81AA0">
      <w:pPr>
        <w:pStyle w:val="ListParagraph"/>
      </w:pPr>
      <w:hyperlink r:id="rId25" w:tooltip="sphere_g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6F8FA"/>
          </w:rPr>
          <w:t>sphere_g_1.png</w:t>
        </w:r>
      </w:hyperlink>
    </w:p>
    <w:p w:rsidR="00F81AA0" w:rsidRPr="00957779" w:rsidRDefault="002B1220" w:rsidP="00F81AA0">
      <w:pPr>
        <w:pStyle w:val="ListParagraph"/>
      </w:pPr>
      <w:hyperlink r:id="rId26" w:tooltip="sphere_g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sphere_g_2.png</w:t>
        </w:r>
      </w:hyperlink>
    </w:p>
    <w:p w:rsidR="00F81AA0" w:rsidRPr="00957779" w:rsidRDefault="002B1220" w:rsidP="00F81AA0">
      <w:pPr>
        <w:pStyle w:val="ListParagraph"/>
      </w:pPr>
      <w:hyperlink r:id="rId27" w:tooltip="triangle_g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triangle_g_1.png</w:t>
        </w:r>
      </w:hyperlink>
    </w:p>
    <w:p w:rsidR="00F81AA0" w:rsidRPr="00957779" w:rsidRDefault="002B1220" w:rsidP="00F81AA0">
      <w:pPr>
        <w:pStyle w:val="ListParagraph"/>
      </w:pPr>
      <w:hyperlink r:id="rId28" w:tooltip="triangle_g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triangle_g_2.png</w:t>
        </w:r>
      </w:hyperlink>
    </w:p>
    <w:p w:rsidR="00F81AA0" w:rsidRPr="00957779" w:rsidRDefault="002B1220" w:rsidP="00F81AA0">
      <w:pPr>
        <w:pStyle w:val="ListParagraph"/>
      </w:pPr>
      <w:hyperlink r:id="rId29" w:tooltip="cube_s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cube_s_1.png</w:t>
        </w:r>
      </w:hyperlink>
    </w:p>
    <w:p w:rsidR="00F81AA0" w:rsidRPr="00957779" w:rsidRDefault="002B1220" w:rsidP="00F81AA0">
      <w:pPr>
        <w:pStyle w:val="ListParagraph"/>
      </w:pPr>
      <w:hyperlink r:id="rId30" w:tooltip="cube_s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cube_s_2.png</w:t>
        </w:r>
      </w:hyperlink>
    </w:p>
    <w:p w:rsidR="00F81AA0" w:rsidRPr="00957779" w:rsidRDefault="002B1220" w:rsidP="00F81AA0">
      <w:pPr>
        <w:pStyle w:val="ListParagraph"/>
      </w:pPr>
      <w:hyperlink r:id="rId31" w:tooltip="lplank_s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lplank_s_1.png</w:t>
        </w:r>
      </w:hyperlink>
    </w:p>
    <w:p w:rsidR="00F81AA0" w:rsidRPr="00957779" w:rsidRDefault="002B1220" w:rsidP="00F81AA0">
      <w:pPr>
        <w:pStyle w:val="ListParagraph"/>
      </w:pPr>
      <w:hyperlink r:id="rId32" w:tooltip="lplank_s_2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lplank_s_2.png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33" w:tooltip="plank_s_1.png" w:history="1">
        <w:r w:rsidR="00F81AA0" w:rsidRPr="00957779">
          <w:rPr>
            <w:rFonts w:ascii="Segoe UI" w:eastAsia="Times New Roman" w:hAnsi="Segoe UI" w:cs="Segoe UI"/>
          </w:rPr>
          <w:t>plank_s_1.png</w:t>
        </w:r>
      </w:hyperlink>
    </w:p>
    <w:p w:rsidR="00F81AA0" w:rsidRPr="00957779" w:rsidRDefault="002B1220" w:rsidP="00F81AA0">
      <w:pPr>
        <w:pStyle w:val="ListParagraph"/>
      </w:pPr>
      <w:hyperlink r:id="rId34" w:tooltip="triangle_s_1.png" w:history="1">
        <w:r w:rsidR="00F81AA0" w:rsidRPr="0095777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triangle_s_1.png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35" w:tooltip="triangle_s_2.png" w:history="1">
        <w:r w:rsidR="00F81AA0" w:rsidRPr="00957779">
          <w:rPr>
            <w:rFonts w:ascii="Segoe UI" w:eastAsia="Times New Roman" w:hAnsi="Segoe UI" w:cs="Segoe UI"/>
          </w:rPr>
          <w:t>triangle_s_2.png</w:t>
        </w:r>
      </w:hyperlink>
      <w:hyperlink r:id="rId36" w:tooltip="cube_1.png" w:history="1">
        <w:r w:rsidR="00F81AA0" w:rsidRPr="00957779">
          <w:rPr>
            <w:rFonts w:ascii="Segoe UI" w:eastAsia="Times New Roman" w:hAnsi="Segoe UI" w:cs="Segoe UI"/>
          </w:rPr>
          <w:t>cube_1.png</w:t>
        </w:r>
      </w:hyperlink>
      <w:hyperlink r:id="rId37" w:tooltip="cube_2.png" w:history="1">
        <w:r w:rsidR="00F81AA0" w:rsidRPr="00957779">
          <w:rPr>
            <w:rFonts w:ascii="Segoe UI" w:eastAsia="Times New Roman" w:hAnsi="Segoe UI" w:cs="Segoe UI"/>
          </w:rPr>
          <w:t>cube_2.png</w:t>
        </w:r>
      </w:hyperlink>
      <w:hyperlink r:id="rId38" w:tooltip="cube_3.png" w:history="1">
        <w:r w:rsidR="00F81AA0" w:rsidRPr="00957779">
          <w:rPr>
            <w:rFonts w:ascii="Segoe UI" w:eastAsia="Times New Roman" w:hAnsi="Segoe UI" w:cs="Segoe UI"/>
          </w:rPr>
          <w:t>cube_3.png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39" w:tooltip="lplank_1.png" w:history="1">
        <w:r w:rsidR="00F81AA0" w:rsidRPr="00957779">
          <w:rPr>
            <w:rFonts w:ascii="Segoe UI" w:eastAsia="Times New Roman" w:hAnsi="Segoe UI" w:cs="Segoe UI"/>
          </w:rPr>
          <w:t>lplank_1.png</w:t>
        </w:r>
      </w:hyperlink>
      <w:r w:rsidR="00F81AA0" w:rsidRPr="00957779">
        <w:rPr>
          <w:rFonts w:ascii="Segoe UI" w:eastAsia="Times New Roman" w:hAnsi="Segoe UI" w:cs="Segoe UI"/>
        </w:rPr>
        <w:t xml:space="preserve"> </w:t>
      </w:r>
      <w:hyperlink r:id="rId40" w:tooltip="lplank_3.png" w:history="1">
        <w:r w:rsidR="00F81AA0" w:rsidRPr="00957779">
          <w:rPr>
            <w:rFonts w:ascii="Segoe UI" w:eastAsia="Times New Roman" w:hAnsi="Segoe UI" w:cs="Segoe UI"/>
          </w:rPr>
          <w:t>lplank_3.png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1" w:tooltip="plank_1.png" w:history="1">
        <w:r w:rsidR="00F81AA0" w:rsidRPr="00957779">
          <w:rPr>
            <w:rFonts w:ascii="Segoe UI" w:eastAsia="Times New Roman" w:hAnsi="Segoe UI" w:cs="Segoe UI"/>
          </w:rPr>
          <w:t>plank_1.png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2" w:tooltip="plank_2.png" w:history="1">
        <w:r w:rsidR="00F81AA0" w:rsidRPr="00957779">
          <w:rPr>
            <w:rFonts w:ascii="Segoe UI" w:eastAsia="Times New Roman" w:hAnsi="Segoe UI" w:cs="Segoe UI"/>
          </w:rPr>
          <w:t>plank_2.png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3" w:tooltip="plank_3.png" w:history="1">
        <w:r w:rsidR="00F81AA0" w:rsidRPr="00957779">
          <w:rPr>
            <w:rFonts w:ascii="Segoe UI" w:eastAsia="Times New Roman" w:hAnsi="Segoe UI" w:cs="Segoe UI"/>
          </w:rPr>
          <w:t>plank_3.png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4" w:tooltip="sphere_1.png" w:history="1">
        <w:r w:rsidR="00F81AA0" w:rsidRPr="00957779">
          <w:rPr>
            <w:rFonts w:ascii="Segoe UI" w:eastAsia="Times New Roman" w:hAnsi="Segoe UI" w:cs="Segoe UI"/>
          </w:rPr>
          <w:t>sphere_1.png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5" w:tooltip="sphere_2.png" w:history="1">
        <w:r w:rsidR="00F81AA0" w:rsidRPr="00957779">
          <w:rPr>
            <w:rFonts w:ascii="Segoe UI" w:eastAsia="Times New Roman" w:hAnsi="Segoe UI" w:cs="Segoe UI"/>
          </w:rPr>
          <w:t>sphere_2.png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6" w:tooltip="sphere_3.png" w:history="1">
        <w:r w:rsidR="00F81AA0" w:rsidRPr="00957779">
          <w:rPr>
            <w:rFonts w:ascii="Segoe UI" w:eastAsia="Times New Roman" w:hAnsi="Segoe UI" w:cs="Segoe UI"/>
          </w:rPr>
          <w:t>sphere_3.png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7" w:tooltip="triangle_1.png" w:history="1">
        <w:r w:rsidR="00F81AA0" w:rsidRPr="00957779">
          <w:rPr>
            <w:rFonts w:ascii="Segoe UI" w:eastAsia="Times New Roman" w:hAnsi="Segoe UI" w:cs="Segoe UI"/>
          </w:rPr>
          <w:t>trangle_1.png</w:t>
        </w:r>
      </w:hyperlink>
    </w:p>
    <w:p w:rsidR="00F81AA0" w:rsidRPr="00957779" w:rsidRDefault="002B1220" w:rsidP="00F81AA0">
      <w:pPr>
        <w:pStyle w:val="ListParagraph"/>
        <w:rPr>
          <w:rFonts w:ascii="Segoe UI" w:eastAsia="Times New Roman" w:hAnsi="Segoe UI" w:cs="Segoe UI"/>
        </w:rPr>
      </w:pPr>
      <w:hyperlink r:id="rId48" w:tooltip="triangle_2.png" w:history="1">
        <w:r w:rsidR="00F81AA0" w:rsidRPr="00957779">
          <w:rPr>
            <w:rFonts w:ascii="Segoe UI" w:eastAsia="Times New Roman" w:hAnsi="Segoe UI" w:cs="Segoe UI"/>
          </w:rPr>
          <w:t>triangle_2.png</w:t>
        </w:r>
      </w:hyperlink>
    </w:p>
    <w:p w:rsidR="00F81AA0" w:rsidRPr="00957779" w:rsidRDefault="002B1220" w:rsidP="00F81AA0">
      <w:pPr>
        <w:pStyle w:val="ListParagraph"/>
        <w:rPr>
          <w:rFonts w:eastAsiaTheme="minorHAnsi"/>
          <w:lang w:eastAsia="en-US"/>
        </w:rPr>
      </w:pPr>
      <w:hyperlink r:id="rId49" w:tooltip="triangle_3.png" w:history="1">
        <w:r w:rsidR="00F81AA0" w:rsidRPr="00957779">
          <w:rPr>
            <w:rFonts w:ascii="Segoe UI" w:eastAsia="Times New Roman" w:hAnsi="Segoe UI" w:cs="Segoe UI"/>
          </w:rPr>
          <w:t>triangle_3.png</w:t>
        </w:r>
      </w:hyperlink>
    </w:p>
    <w:p w:rsidR="00F81AA0" w:rsidRPr="00957779" w:rsidRDefault="002B1220" w:rsidP="00F81AA0">
      <w:pPr>
        <w:pStyle w:val="ListParagraph"/>
      </w:pPr>
      <w:hyperlink r:id="rId50" w:tooltip="cube_s_1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cube_s_1.png</w:t>
        </w:r>
      </w:hyperlink>
    </w:p>
    <w:p w:rsidR="00F81AA0" w:rsidRPr="00957779" w:rsidRDefault="002B1220" w:rsidP="00F81AA0">
      <w:pPr>
        <w:pStyle w:val="ListParagraph"/>
      </w:pPr>
      <w:hyperlink r:id="rId51" w:tooltip="plank_s_1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plank_s_1.png</w:t>
        </w:r>
      </w:hyperlink>
    </w:p>
    <w:p w:rsidR="00F81AA0" w:rsidRPr="00957779" w:rsidRDefault="002B1220" w:rsidP="00F81AA0">
      <w:pPr>
        <w:pStyle w:val="ListParagraph"/>
      </w:pPr>
      <w:hyperlink r:id="rId52" w:tooltip="sphere_1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sphere_1.png</w:t>
        </w:r>
      </w:hyperlink>
    </w:p>
    <w:p w:rsidR="00F81AA0" w:rsidRPr="00957779" w:rsidRDefault="002B1220" w:rsidP="00F81AA0">
      <w:pPr>
        <w:pStyle w:val="ListParagraph"/>
      </w:pPr>
      <w:hyperlink r:id="rId53" w:tooltip="sphere_2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sphere_2.png</w:t>
        </w:r>
      </w:hyperlink>
    </w:p>
    <w:p w:rsidR="00F81AA0" w:rsidRPr="00957779" w:rsidRDefault="002B1220" w:rsidP="00F81AA0">
      <w:pPr>
        <w:pStyle w:val="ListParagraph"/>
      </w:pPr>
      <w:hyperlink r:id="rId54" w:tooltip="sphere_3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sphere_3.png</w:t>
        </w:r>
      </w:hyperlink>
    </w:p>
    <w:p w:rsidR="00F81AA0" w:rsidRPr="00957779" w:rsidRDefault="002B1220" w:rsidP="00F81AA0">
      <w:pPr>
        <w:pStyle w:val="ListParagraph"/>
      </w:pPr>
      <w:hyperlink r:id="rId55" w:tooltip="cube_1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cube_1.png</w:t>
        </w:r>
      </w:hyperlink>
    </w:p>
    <w:p w:rsidR="00F81AA0" w:rsidRPr="00957779" w:rsidRDefault="002B1220" w:rsidP="00F81AA0">
      <w:pPr>
        <w:pStyle w:val="ListParagraph"/>
      </w:pPr>
      <w:hyperlink r:id="rId56" w:tooltip="cube_2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cube_2.png</w:t>
        </w:r>
      </w:hyperlink>
    </w:p>
    <w:p w:rsidR="00F81AA0" w:rsidRPr="00957779" w:rsidRDefault="002B1220" w:rsidP="00F81AA0">
      <w:pPr>
        <w:pStyle w:val="ListParagraph"/>
      </w:pPr>
      <w:hyperlink r:id="rId57" w:tooltip="cube_3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cube_3.png</w:t>
        </w:r>
      </w:hyperlink>
    </w:p>
    <w:p w:rsidR="00F81AA0" w:rsidRPr="00957779" w:rsidRDefault="002B1220" w:rsidP="00F81AA0">
      <w:pPr>
        <w:pStyle w:val="ListParagraph"/>
      </w:pPr>
      <w:hyperlink r:id="rId58" w:tooltip="Objects.jp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Objects.jpg</w:t>
        </w:r>
      </w:hyperlink>
    </w:p>
    <w:p w:rsidR="00F81AA0" w:rsidRPr="00957779" w:rsidRDefault="002B1220" w:rsidP="00F81AA0">
      <w:pPr>
        <w:pStyle w:val="ListParagraph"/>
      </w:pPr>
      <w:hyperlink r:id="rId59" w:tooltip="as_1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as_1.png</w:t>
        </w:r>
      </w:hyperlink>
    </w:p>
    <w:p w:rsidR="00F81AA0" w:rsidRPr="00957779" w:rsidRDefault="002B1220" w:rsidP="00F81AA0">
      <w:pPr>
        <w:pStyle w:val="ListParagraph"/>
      </w:pPr>
      <w:hyperlink r:id="rId60" w:tooltip="as_10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as_10.png</w:t>
        </w:r>
      </w:hyperlink>
    </w:p>
    <w:p w:rsidR="00F81AA0" w:rsidRPr="00957779" w:rsidRDefault="002B1220" w:rsidP="00F81AA0">
      <w:pPr>
        <w:pStyle w:val="ListParagraph"/>
      </w:pPr>
      <w:hyperlink r:id="rId61" w:tooltip="as_11.png" w:history="1">
        <w:r w:rsidR="00F81AA0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as_11.png</w:t>
        </w:r>
      </w:hyperlink>
    </w:p>
    <w:p w:rsidR="00F81AA0" w:rsidRPr="00957779" w:rsidRDefault="002B1220" w:rsidP="00F81AA0">
      <w:pPr>
        <w:pStyle w:val="ListParagraph"/>
      </w:pPr>
      <w:hyperlink r:id="rId62" w:tooltip="as_2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as_2.png</w:t>
        </w:r>
      </w:hyperlink>
    </w:p>
    <w:p w:rsidR="00957779" w:rsidRPr="00957779" w:rsidRDefault="002B1220" w:rsidP="00F81AA0">
      <w:pPr>
        <w:pStyle w:val="ListParagraph"/>
      </w:pPr>
      <w:hyperlink r:id="rId63" w:tooltip="as_3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as_3.png</w:t>
        </w:r>
      </w:hyperlink>
    </w:p>
    <w:p w:rsidR="00957779" w:rsidRPr="00957779" w:rsidRDefault="002B1220" w:rsidP="00957779">
      <w:pPr>
        <w:pStyle w:val="ListParagraph"/>
      </w:pPr>
      <w:hyperlink r:id="rId64" w:tooltip="as_4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as_4.png</w:t>
        </w:r>
      </w:hyperlink>
    </w:p>
    <w:p w:rsidR="00957779" w:rsidRPr="00957779" w:rsidRDefault="002B1220" w:rsidP="00F81AA0">
      <w:pPr>
        <w:pStyle w:val="ListParagraph"/>
      </w:pPr>
      <w:hyperlink r:id="rId65" w:tooltip="as_5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as_5.png</w:t>
        </w:r>
      </w:hyperlink>
    </w:p>
    <w:p w:rsidR="00957779" w:rsidRPr="00957779" w:rsidRDefault="002B1220" w:rsidP="00F81AA0">
      <w:pPr>
        <w:pStyle w:val="ListParagraph"/>
      </w:pPr>
      <w:hyperlink r:id="rId66" w:tooltip="as_6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as_6.png</w:t>
        </w:r>
      </w:hyperlink>
    </w:p>
    <w:p w:rsidR="00957779" w:rsidRPr="00957779" w:rsidRDefault="002B1220" w:rsidP="00F81AA0">
      <w:pPr>
        <w:pStyle w:val="ListParagraph"/>
      </w:pPr>
      <w:hyperlink r:id="rId67" w:tooltip="as_7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as_7.png</w:t>
        </w:r>
      </w:hyperlink>
    </w:p>
    <w:p w:rsidR="00957779" w:rsidRPr="00957779" w:rsidRDefault="002B1220" w:rsidP="00F81AA0">
      <w:pPr>
        <w:pStyle w:val="ListParagraph"/>
      </w:pPr>
      <w:hyperlink r:id="rId68" w:tooltip="as_9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as_9.png</w:t>
        </w:r>
      </w:hyperlink>
    </w:p>
    <w:p w:rsidR="00957779" w:rsidRPr="00957779" w:rsidRDefault="002B1220" w:rsidP="00F81AA0">
      <w:pPr>
        <w:pStyle w:val="ListParagraph"/>
      </w:pPr>
      <w:hyperlink r:id="rId69" w:tooltip="plank_1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plank_1.png</w:t>
        </w:r>
      </w:hyperlink>
    </w:p>
    <w:p w:rsidR="00957779" w:rsidRPr="00957779" w:rsidRDefault="002B1220" w:rsidP="00F81AA0">
      <w:pPr>
        <w:pStyle w:val="ListParagraph"/>
      </w:pPr>
      <w:hyperlink r:id="rId70" w:tooltip="plank_2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plank_2.png</w:t>
        </w:r>
      </w:hyperlink>
    </w:p>
    <w:p w:rsidR="00957779" w:rsidRPr="00957779" w:rsidRDefault="002B1220" w:rsidP="00F81AA0">
      <w:pPr>
        <w:pStyle w:val="ListParagraph"/>
      </w:pPr>
      <w:hyperlink r:id="rId71" w:tooltip="plank_3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plank_3.png</w:t>
        </w:r>
      </w:hyperlink>
    </w:p>
    <w:p w:rsidR="00957779" w:rsidRPr="00957779" w:rsidRDefault="002B1220" w:rsidP="00957779">
      <w:pPr>
        <w:pStyle w:val="ListParagraph"/>
      </w:pPr>
      <w:hyperlink r:id="rId72" w:tooltip="triangle_1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triangle_1.png</w:t>
        </w:r>
      </w:hyperlink>
    </w:p>
    <w:p w:rsidR="00957779" w:rsidRPr="00957779" w:rsidRDefault="002B1220" w:rsidP="00957779">
      <w:pPr>
        <w:pStyle w:val="ListParagraph"/>
        <w:rPr>
          <w:rFonts w:eastAsiaTheme="minorHAnsi"/>
          <w:lang w:val="en-US" w:eastAsia="en-US"/>
        </w:rPr>
      </w:pPr>
      <w:hyperlink r:id="rId73" w:tooltip="triangle_2.png" w:history="1">
        <w:r w:rsidR="00957779" w:rsidRPr="00957779">
          <w:rPr>
            <w:rFonts w:ascii="Segoe UI" w:eastAsia="Times New Roman" w:hAnsi="Segoe UI" w:cs="Segoe UI"/>
            <w:sz w:val="21"/>
            <w:szCs w:val="21"/>
          </w:rPr>
          <w:t>triangle_2.png</w:t>
        </w:r>
      </w:hyperlink>
    </w:p>
    <w:p w:rsidR="00957779" w:rsidRPr="00957779" w:rsidRDefault="002B1220" w:rsidP="00F81AA0">
      <w:pPr>
        <w:pStyle w:val="ListParagraph"/>
      </w:pPr>
      <w:hyperlink r:id="rId74" w:tooltip="triangle_3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triangle_3.png</w:t>
        </w:r>
      </w:hyperlink>
    </w:p>
    <w:p w:rsidR="00957779" w:rsidRPr="00957779" w:rsidRDefault="002B1220" w:rsidP="00F81AA0">
      <w:pPr>
        <w:pStyle w:val="ListParagraph"/>
      </w:pPr>
      <w:hyperlink r:id="rId75" w:tooltip="Feedback.docx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Feedback.docx</w:t>
        </w:r>
      </w:hyperlink>
    </w:p>
    <w:p w:rsidR="00957779" w:rsidRPr="00957779" w:rsidRDefault="002B1220" w:rsidP="00F81AA0">
      <w:pPr>
        <w:pStyle w:val="ListParagraph"/>
      </w:pPr>
      <w:hyperlink r:id="rId76" w:tooltip="GUIDE_FinishedBackground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GUIDE_FinishedBackground.png</w:t>
        </w:r>
      </w:hyperlink>
    </w:p>
    <w:p w:rsidR="00957779" w:rsidRPr="00957779" w:rsidRDefault="002B1220" w:rsidP="00F81AA0">
      <w:pPr>
        <w:pStyle w:val="ListParagraph"/>
      </w:pPr>
      <w:hyperlink r:id="rId77" w:tooltip="Layer1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Layer1.png</w:t>
        </w:r>
      </w:hyperlink>
    </w:p>
    <w:p w:rsidR="00957779" w:rsidRPr="00957779" w:rsidRDefault="002B1220" w:rsidP="00F81AA0">
      <w:pPr>
        <w:pStyle w:val="ListParagraph"/>
      </w:pPr>
      <w:hyperlink r:id="rId78" w:tooltip="Layer10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Layer10.png</w:t>
        </w:r>
      </w:hyperlink>
    </w:p>
    <w:p w:rsidR="00957779" w:rsidRPr="00957779" w:rsidRDefault="002B1220" w:rsidP="00F81AA0">
      <w:pPr>
        <w:pStyle w:val="ListParagraph"/>
      </w:pPr>
      <w:hyperlink r:id="rId79" w:tooltip="Layer2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Layer2.png</w:t>
        </w:r>
      </w:hyperlink>
    </w:p>
    <w:p w:rsidR="00957779" w:rsidRPr="00957779" w:rsidRDefault="002B1220" w:rsidP="00F81AA0">
      <w:pPr>
        <w:pStyle w:val="ListParagraph"/>
      </w:pPr>
      <w:hyperlink r:id="rId80" w:tooltip="Layer3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Layer3.png</w:t>
        </w:r>
      </w:hyperlink>
    </w:p>
    <w:p w:rsidR="00957779" w:rsidRPr="00957779" w:rsidRDefault="002B1220" w:rsidP="00F81AA0">
      <w:pPr>
        <w:pStyle w:val="ListParagraph"/>
      </w:pPr>
      <w:hyperlink r:id="rId81" w:tooltip="Layer4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Layer4.png</w:t>
        </w:r>
      </w:hyperlink>
    </w:p>
    <w:p w:rsidR="00957779" w:rsidRPr="00957779" w:rsidRDefault="002B1220" w:rsidP="00F81AA0">
      <w:pPr>
        <w:pStyle w:val="ListParagraph"/>
      </w:pPr>
      <w:hyperlink r:id="rId82" w:tooltip="Layer5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Layer5.png</w:t>
        </w:r>
      </w:hyperlink>
    </w:p>
    <w:p w:rsidR="00957779" w:rsidRPr="00957779" w:rsidRDefault="002B1220" w:rsidP="00F81AA0">
      <w:pPr>
        <w:pStyle w:val="ListParagraph"/>
      </w:pPr>
      <w:hyperlink r:id="rId83" w:tooltip="Layer6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Layer6.png</w:t>
        </w:r>
      </w:hyperlink>
    </w:p>
    <w:p w:rsidR="00957779" w:rsidRPr="00957779" w:rsidRDefault="002B1220" w:rsidP="00F81AA0">
      <w:pPr>
        <w:pStyle w:val="ListParagraph"/>
      </w:pPr>
      <w:hyperlink r:id="rId84" w:tooltip="Layer7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Layer7.png</w:t>
        </w:r>
      </w:hyperlink>
    </w:p>
    <w:p w:rsidR="00957779" w:rsidRPr="00957779" w:rsidRDefault="002B1220" w:rsidP="00F81AA0">
      <w:pPr>
        <w:pStyle w:val="ListParagraph"/>
      </w:pPr>
      <w:hyperlink r:id="rId85" w:tooltip="Layer8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Layer8.png</w:t>
        </w:r>
      </w:hyperlink>
    </w:p>
    <w:p w:rsidR="00957779" w:rsidRPr="00957779" w:rsidRDefault="002B1220" w:rsidP="00F81AA0">
      <w:pPr>
        <w:pStyle w:val="ListParagraph"/>
      </w:pPr>
      <w:hyperlink r:id="rId86" w:tooltip="Layer9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Layer9.png</w:t>
        </w:r>
      </w:hyperlink>
    </w:p>
    <w:p w:rsidR="00957779" w:rsidRPr="00957779" w:rsidRDefault="002B1220" w:rsidP="00F81AA0">
      <w:pPr>
        <w:pStyle w:val="ListParagraph"/>
      </w:pPr>
      <w:hyperlink r:id="rId87" w:tooltip="1st Concept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1st Concept.jpg</w:t>
        </w:r>
      </w:hyperlink>
    </w:p>
    <w:p w:rsidR="00957779" w:rsidRPr="00957779" w:rsidRDefault="002B1220" w:rsidP="00F81AA0">
      <w:pPr>
        <w:pStyle w:val="ListParagraph"/>
      </w:pPr>
      <w:hyperlink r:id="rId88" w:tooltip="menu_b.pn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menu_b.png</w:t>
        </w:r>
      </w:hyperlink>
    </w:p>
    <w:p w:rsidR="00957779" w:rsidRPr="00957779" w:rsidRDefault="002B1220" w:rsidP="00F81AA0">
      <w:pPr>
        <w:pStyle w:val="ListParagraph"/>
      </w:pPr>
      <w:hyperlink r:id="rId89" w:tooltip="Refference_floating_islands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Refference_floating_islands.jpg</w:t>
        </w:r>
      </w:hyperlink>
    </w:p>
    <w:p w:rsidR="00957779" w:rsidRPr="00957779" w:rsidRDefault="002B1220" w:rsidP="00F81AA0">
      <w:pPr>
        <w:pStyle w:val="ListParagraph"/>
      </w:pPr>
      <w:hyperlink r:id="rId90" w:tooltip="sketch1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sketch1.jpg</w:t>
        </w:r>
      </w:hyperlink>
    </w:p>
    <w:p w:rsidR="00957779" w:rsidRPr="00957779" w:rsidRDefault="002B1220" w:rsidP="00F81AA0">
      <w:pPr>
        <w:pStyle w:val="ListParagraph"/>
      </w:pPr>
      <w:hyperlink r:id="rId91" w:tooltip="arrows1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arrows1.jpg</w:t>
        </w:r>
      </w:hyperlink>
    </w:p>
    <w:p w:rsidR="00957779" w:rsidRPr="00957779" w:rsidRDefault="002B1220" w:rsidP="00F81AA0">
      <w:pPr>
        <w:pStyle w:val="ListParagraph"/>
      </w:pPr>
      <w:hyperlink r:id="rId92" w:tooltip="arrows2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arrows2.jpg</w:t>
        </w:r>
      </w:hyperlink>
    </w:p>
    <w:p w:rsidR="00957779" w:rsidRPr="00957779" w:rsidRDefault="002B1220" w:rsidP="00F81AA0">
      <w:pPr>
        <w:pStyle w:val="ListParagraph"/>
      </w:pPr>
      <w:hyperlink r:id="rId93" w:tooltip="background1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background1.jpg</w:t>
        </w:r>
      </w:hyperlink>
    </w:p>
    <w:p w:rsidR="00957779" w:rsidRPr="00957779" w:rsidRDefault="002B1220" w:rsidP="00F81AA0">
      <w:pPr>
        <w:pStyle w:val="ListParagraph"/>
      </w:pPr>
      <w:hyperlink r:id="rId94" w:tooltip="background2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background2.jpg</w:t>
        </w:r>
      </w:hyperlink>
    </w:p>
    <w:p w:rsidR="00957779" w:rsidRPr="00957779" w:rsidRDefault="002B1220" w:rsidP="00F81AA0">
      <w:pPr>
        <w:pStyle w:val="ListParagraph"/>
      </w:pPr>
      <w:hyperlink r:id="rId95" w:tooltip="buildings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buildings.jpg</w:t>
        </w:r>
      </w:hyperlink>
    </w:p>
    <w:p w:rsidR="00957779" w:rsidRPr="00957779" w:rsidRDefault="002B1220" w:rsidP="00F81AA0">
      <w:pPr>
        <w:pStyle w:val="ListParagraph"/>
      </w:pPr>
      <w:hyperlink r:id="rId96" w:tooltip="color1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color1.jpg</w:t>
        </w:r>
      </w:hyperlink>
    </w:p>
    <w:p w:rsidR="00957779" w:rsidRPr="00957779" w:rsidRDefault="002B1220" w:rsidP="00F81AA0">
      <w:pPr>
        <w:pStyle w:val="ListParagraph"/>
      </w:pPr>
      <w:hyperlink r:id="rId97" w:tooltip="color2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color2.jpg</w:t>
        </w:r>
      </w:hyperlink>
    </w:p>
    <w:p w:rsidR="00957779" w:rsidRPr="00957779" w:rsidRDefault="002B1220" w:rsidP="00F81AA0">
      <w:pPr>
        <w:pStyle w:val="ListParagraph"/>
      </w:pPr>
      <w:hyperlink r:id="rId98" w:tooltip="trebuchet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6F8FA"/>
          </w:rPr>
          <w:t>trebuchet.jpg</w:t>
        </w:r>
      </w:hyperlink>
    </w:p>
    <w:p w:rsidR="00957779" w:rsidRPr="00957779" w:rsidRDefault="002B1220" w:rsidP="00F81AA0">
      <w:pPr>
        <w:pStyle w:val="ListParagraph"/>
      </w:pPr>
      <w:hyperlink r:id="rId99" w:tooltip="Kiril Research.jpg" w:history="1">
        <w:r w:rsidR="00957779" w:rsidRPr="00957779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Kiril Research.jpg</w:t>
        </w:r>
      </w:hyperlink>
    </w:p>
    <w:p w:rsidR="00957779" w:rsidRPr="00957779" w:rsidRDefault="00957779" w:rsidP="00F81AA0">
      <w:pPr>
        <w:pStyle w:val="ListParagraph"/>
      </w:pPr>
      <w:r w:rsidRPr="00957779">
        <w:rPr>
          <w:rStyle w:val="Strong"/>
          <w:rFonts w:ascii="Segoe UI" w:hAnsi="Segoe UI" w:cs="Segoe UI"/>
          <w:b w:val="0"/>
          <w:shd w:val="clear" w:color="auto" w:fill="FFFFFF"/>
        </w:rPr>
        <w:t>Unity parallax reference for the rest of the team.odt</w:t>
      </w:r>
    </w:p>
    <w:p w:rsidR="004876C5" w:rsidRPr="00957779" w:rsidRDefault="004876C5">
      <w:pPr>
        <w:pStyle w:val="ListParagraph"/>
      </w:pPr>
    </w:p>
    <w:sectPr w:rsidR="004876C5" w:rsidRPr="00957779" w:rsidSect="004876C5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04"/>
    <w:rsid w:val="000E488D"/>
    <w:rsid w:val="00197E95"/>
    <w:rsid w:val="001B13EF"/>
    <w:rsid w:val="00204874"/>
    <w:rsid w:val="00256360"/>
    <w:rsid w:val="00271262"/>
    <w:rsid w:val="002A1E77"/>
    <w:rsid w:val="002B1220"/>
    <w:rsid w:val="003379FA"/>
    <w:rsid w:val="00374D9C"/>
    <w:rsid w:val="00382875"/>
    <w:rsid w:val="0047065B"/>
    <w:rsid w:val="004876C5"/>
    <w:rsid w:val="005010AE"/>
    <w:rsid w:val="006306EE"/>
    <w:rsid w:val="00651D68"/>
    <w:rsid w:val="00686F15"/>
    <w:rsid w:val="006B699D"/>
    <w:rsid w:val="006D2996"/>
    <w:rsid w:val="00790F12"/>
    <w:rsid w:val="007A749D"/>
    <w:rsid w:val="007D4AC0"/>
    <w:rsid w:val="00807E06"/>
    <w:rsid w:val="008F1884"/>
    <w:rsid w:val="0093242F"/>
    <w:rsid w:val="00957779"/>
    <w:rsid w:val="00994745"/>
    <w:rsid w:val="00A1562D"/>
    <w:rsid w:val="00A74579"/>
    <w:rsid w:val="00A81E04"/>
    <w:rsid w:val="00AF5BE2"/>
    <w:rsid w:val="00BD1F32"/>
    <w:rsid w:val="00BE12EE"/>
    <w:rsid w:val="00BE73FD"/>
    <w:rsid w:val="00CB465D"/>
    <w:rsid w:val="00D975A5"/>
    <w:rsid w:val="00EE5E6C"/>
    <w:rsid w:val="00F75000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D387"/>
  <w15:docId w15:val="{401E5D44-4980-4A98-AC64-27C36EE4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04874"/>
    <w:rPr>
      <w:color w:val="0000FF"/>
      <w:u w:val="single"/>
    </w:rPr>
  </w:style>
  <w:style w:type="character" w:customStyle="1" w:styleId="css-truncate">
    <w:name w:val="css-truncate"/>
    <w:basedOn w:val="DefaultParagraphFont"/>
    <w:rsid w:val="00F81AA0"/>
  </w:style>
  <w:style w:type="character" w:styleId="Strong">
    <w:name w:val="Strong"/>
    <w:basedOn w:val="DefaultParagraphFont"/>
    <w:uiPriority w:val="22"/>
    <w:qFormat/>
    <w:rsid w:val="00957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UoSGroupProjects1718/mgp-second-semester-l4-5-group-12/blob/master/Assets/Resized%20Assets/Glass_Structure/sphere_g_2.png" TargetMode="External"/><Relationship Id="rId21" Type="http://schemas.openxmlformats.org/officeDocument/2006/relationships/hyperlink" Target="https://github.com/UoSGroupProjects1718/mgp-second-semester-l4-5-group-12/blob/master/Assets/Resized%20Assets/Glass_Structure/lplank_g_1.png" TargetMode="External"/><Relationship Id="rId34" Type="http://schemas.openxmlformats.org/officeDocument/2006/relationships/hyperlink" Target="https://github.com/UoSGroupProjects1718/mgp-second-semester-l4-5-group-12/blob/master/Assets/Resized%20Assets/Stone_Structure/triangle_s_1.png" TargetMode="External"/><Relationship Id="rId42" Type="http://schemas.openxmlformats.org/officeDocument/2006/relationships/hyperlink" Target="https://github.com/UoSGroupProjects1718/mgp-second-semester-l4-5-group-12/blob/master/Assets/Resized%20Assets/Wood_Structure/plank_2.png" TargetMode="External"/><Relationship Id="rId47" Type="http://schemas.openxmlformats.org/officeDocument/2006/relationships/hyperlink" Target="https://github.com/UoSGroupProjects1718/mgp-second-semester-l4-5-group-12/blob/master/Assets/Resized%20Assets/Wood_Structure/triangle_1.png" TargetMode="External"/><Relationship Id="rId50" Type="http://schemas.openxmlformats.org/officeDocument/2006/relationships/hyperlink" Target="https://github.com/UoSGroupProjects1718/mgp-second-semester-l4-5-group-12/blob/master/Assets/Stone_Structure/cube_s_1.png" TargetMode="External"/><Relationship Id="rId55" Type="http://schemas.openxmlformats.org/officeDocument/2006/relationships/hyperlink" Target="https://github.com/UoSGroupProjects1718/mgp-second-semester-l4-5-group-12/blob/master/Assets/Wood_Structure/Cube/cube_1.png" TargetMode="External"/><Relationship Id="rId63" Type="http://schemas.openxmlformats.org/officeDocument/2006/relationships/hyperlink" Target="https://github.com/UoSGroupProjects1718/mgp-second-semester-l4-5-group-12/blob/master/Assets/Wood_Structure/PRACTISE/as_3.png" TargetMode="External"/><Relationship Id="rId68" Type="http://schemas.openxmlformats.org/officeDocument/2006/relationships/hyperlink" Target="https://github.com/UoSGroupProjects1718/mgp-second-semester-l4-5-group-12/blob/master/Assets/Wood_Structure/PRACTISE/as_9.png" TargetMode="External"/><Relationship Id="rId76" Type="http://schemas.openxmlformats.org/officeDocument/2006/relationships/hyperlink" Target="https://github.com/UoSGroupProjects1718/mgp-second-semester-l4-5-group-12/blob/master/Finished%20Background/GUIDE_FinishedBackground.png" TargetMode="External"/><Relationship Id="rId84" Type="http://schemas.openxmlformats.org/officeDocument/2006/relationships/hyperlink" Target="https://github.com/UoSGroupProjects1718/mgp-second-semester-l4-5-group-12/blob/master/Finished%20Background/Layer7.png" TargetMode="External"/><Relationship Id="rId89" Type="http://schemas.openxmlformats.org/officeDocument/2006/relationships/hyperlink" Target="https://github.com/UoSGroupProjects1718/mgp-second-semester-l4-5-group-12/blob/master/Game%20Concept/Refference_floating_islands.jpg" TargetMode="External"/><Relationship Id="rId97" Type="http://schemas.openxmlformats.org/officeDocument/2006/relationships/hyperlink" Target="https://github.com/UoSGroupProjects1718/mgp-second-semester-l4-5-group-12/blob/master/Game%20Concept/moodboard/color2.jpg" TargetMode="External"/><Relationship Id="rId7" Type="http://schemas.openxmlformats.org/officeDocument/2006/relationships/hyperlink" Target="https://github.com/UoSGroupProjects1718/mgp-second-semester-l4-5-group-12/blob/master/Assets/Glass_Structure/cube_1.png" TargetMode="External"/><Relationship Id="rId71" Type="http://schemas.openxmlformats.org/officeDocument/2006/relationships/hyperlink" Target="https://github.com/UoSGroupProjects1718/mgp-second-semester-l4-5-group-12/blob/master/Assets/Wood_Structure/Plank/plank_3.png" TargetMode="External"/><Relationship Id="rId92" Type="http://schemas.openxmlformats.org/officeDocument/2006/relationships/hyperlink" Target="https://github.com/UoSGroupProjects1718/mgp-second-semester-l4-5-group-12/blob/master/Game%20Concept/moodboard/arrows2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oSGroupProjects1718/mgp-second-semester-l4-5-group-12/blob/master/Assets/Goats/goat_2.png" TargetMode="External"/><Relationship Id="rId29" Type="http://schemas.openxmlformats.org/officeDocument/2006/relationships/hyperlink" Target="https://github.com/UoSGroupProjects1718/mgp-second-semester-l4-5-group-12/blob/master/Assets/Resized%20Assets/Stone_Structure/cube_s_1.png" TargetMode="External"/><Relationship Id="rId11" Type="http://schemas.openxmlformats.org/officeDocument/2006/relationships/hyperlink" Target="https://github.com/UoSGroupProjects1718/mgp-second-semester-l4-5-group-12/blob/master/Assets/Glass_Structure/sphere_g_1.png" TargetMode="External"/><Relationship Id="rId24" Type="http://schemas.openxmlformats.org/officeDocument/2006/relationships/hyperlink" Target="https://github.com/UoSGroupProjects1718/mgp-second-semester-l4-5-group-12/blob/master/Assets/Resized%20Assets/Glass_Structure/plank_g_2.png" TargetMode="External"/><Relationship Id="rId32" Type="http://schemas.openxmlformats.org/officeDocument/2006/relationships/hyperlink" Target="https://github.com/UoSGroupProjects1718/mgp-second-semester-l4-5-group-12/blob/master/Assets/Resized%20Assets/Stone_Structure/lplank_s_2.png" TargetMode="External"/><Relationship Id="rId37" Type="http://schemas.openxmlformats.org/officeDocument/2006/relationships/hyperlink" Target="https://github.com/UoSGroupProjects1718/mgp-second-semester-l4-5-group-12/blob/master/Assets/Resized%20Assets/Wood_Structure/cube_2.png" TargetMode="External"/><Relationship Id="rId40" Type="http://schemas.openxmlformats.org/officeDocument/2006/relationships/hyperlink" Target="https://github.com/UoSGroupProjects1718/mgp-second-semester-l4-5-group-12/blob/master/Assets/Resized%20Assets/Wood_Structure/lplank_3.png" TargetMode="External"/><Relationship Id="rId45" Type="http://schemas.openxmlformats.org/officeDocument/2006/relationships/hyperlink" Target="https://github.com/UoSGroupProjects1718/mgp-second-semester-l4-5-group-12/blob/master/Assets/Resized%20Assets/Wood_Structure/sphere_2.png" TargetMode="External"/><Relationship Id="rId53" Type="http://schemas.openxmlformats.org/officeDocument/2006/relationships/hyperlink" Target="https://github.com/UoSGroupProjects1718/mgp-second-semester-l4-5-group-12/blob/master/Assets/Wood_Structure/Circle/sphere_2.png" TargetMode="External"/><Relationship Id="rId58" Type="http://schemas.openxmlformats.org/officeDocument/2006/relationships/hyperlink" Target="https://github.com/UoSGroupProjects1718/mgp-second-semester-l4-5-group-12/blob/master/Assets/Wood_Structure/PRACTISE/Objects.jpg" TargetMode="External"/><Relationship Id="rId66" Type="http://schemas.openxmlformats.org/officeDocument/2006/relationships/hyperlink" Target="https://github.com/UoSGroupProjects1718/mgp-second-semester-l4-5-group-12/blob/master/Assets/Wood_Structure/PRACTISE/as_6.png" TargetMode="External"/><Relationship Id="rId74" Type="http://schemas.openxmlformats.org/officeDocument/2006/relationships/hyperlink" Target="https://github.com/UoSGroupProjects1718/mgp-second-semester-l4-5-group-12/blob/master/Assets/Wood_Structure/Triangle/triangle_3.png" TargetMode="External"/><Relationship Id="rId79" Type="http://schemas.openxmlformats.org/officeDocument/2006/relationships/hyperlink" Target="https://github.com/UoSGroupProjects1718/mgp-second-semester-l4-5-group-12/blob/master/Finished%20Background/Layer2.png" TargetMode="External"/><Relationship Id="rId87" Type="http://schemas.openxmlformats.org/officeDocument/2006/relationships/hyperlink" Target="https://github.com/UoSGroupProjects1718/mgp-second-semester-l4-5-group-12/blob/master/Game%20Concept/1st%20Concept.jpg" TargetMode="External"/><Relationship Id="rId5" Type="http://schemas.openxmlformats.org/officeDocument/2006/relationships/hyperlink" Target="https://github.com/UoSGroupProjects1718/mgp-second-semester-l4-5-group-12/blob/master/Assets/Flea/flea_1.png" TargetMode="External"/><Relationship Id="rId61" Type="http://schemas.openxmlformats.org/officeDocument/2006/relationships/hyperlink" Target="https://github.com/UoSGroupProjects1718/mgp-second-semester-l4-5-group-12/blob/master/Assets/Wood_Structure/PRACTISE/as_11.png" TargetMode="External"/><Relationship Id="rId82" Type="http://schemas.openxmlformats.org/officeDocument/2006/relationships/hyperlink" Target="https://github.com/UoSGroupProjects1718/mgp-second-semester-l4-5-group-12/blob/master/Finished%20Background/Layer5.png" TargetMode="External"/><Relationship Id="rId90" Type="http://schemas.openxmlformats.org/officeDocument/2006/relationships/hyperlink" Target="https://github.com/UoSGroupProjects1718/mgp-second-semester-l4-5-group-12/blob/master/Game%20Concept/sketch1.jpg" TargetMode="External"/><Relationship Id="rId95" Type="http://schemas.openxmlformats.org/officeDocument/2006/relationships/hyperlink" Target="https://github.com/UoSGroupProjects1718/mgp-second-semester-l4-5-group-12/blob/master/Game%20Concept/moodboard/buildings.jpg" TargetMode="External"/><Relationship Id="rId19" Type="http://schemas.openxmlformats.org/officeDocument/2006/relationships/hyperlink" Target="https://github.com/UoSGroupProjects1718/mgp-second-semester-l4-5-group-12/blob/master/Assets/Polished%20Sprites/triangle_w.png" TargetMode="External"/><Relationship Id="rId14" Type="http://schemas.openxmlformats.org/officeDocument/2006/relationships/hyperlink" Target="https://github.com/UoSGroupProjects1718/mgp-second-semester-l4-5-group-12/blob/master/Assets/Glass_Structure/triangle_g_2.png" TargetMode="External"/><Relationship Id="rId22" Type="http://schemas.openxmlformats.org/officeDocument/2006/relationships/hyperlink" Target="https://github.com/UoSGroupProjects1718/mgp-second-semester-l4-5-group-12/blob/master/Assets/Resized%20Assets/Glass_Structure/lplank_g_2.png" TargetMode="External"/><Relationship Id="rId27" Type="http://schemas.openxmlformats.org/officeDocument/2006/relationships/hyperlink" Target="https://github.com/UoSGroupProjects1718/mgp-second-semester-l4-5-group-12/blob/master/Assets/Resized%20Assets/Glass_Structure/triangle_g_1.png" TargetMode="External"/><Relationship Id="rId30" Type="http://schemas.openxmlformats.org/officeDocument/2006/relationships/hyperlink" Target="https://github.com/UoSGroupProjects1718/mgp-second-semester-l4-5-group-12/blob/master/Assets/Resized%20Assets/Stone_Structure/cube_s_2.png" TargetMode="External"/><Relationship Id="rId35" Type="http://schemas.openxmlformats.org/officeDocument/2006/relationships/hyperlink" Target="https://github.com/UoSGroupProjects1718/mgp-second-semester-l4-5-group-12/blob/master/Assets/Resized%20Assets/Stone_Structure/triangle_s_2.png" TargetMode="External"/><Relationship Id="rId43" Type="http://schemas.openxmlformats.org/officeDocument/2006/relationships/hyperlink" Target="https://github.com/UoSGroupProjects1718/mgp-second-semester-l4-5-group-12/blob/master/Assets/Resized%20Assets/Wood_Structure/plank_3.png" TargetMode="External"/><Relationship Id="rId48" Type="http://schemas.openxmlformats.org/officeDocument/2006/relationships/hyperlink" Target="https://github.com/UoSGroupProjects1718/mgp-second-semester-l4-5-group-12/blob/master/Assets/Resized%20Assets/Wood_Structure/triangle_2.png" TargetMode="External"/><Relationship Id="rId56" Type="http://schemas.openxmlformats.org/officeDocument/2006/relationships/hyperlink" Target="https://github.com/UoSGroupProjects1718/mgp-second-semester-l4-5-group-12/blob/master/Assets/Wood_Structure/Cube/cube_2.png" TargetMode="External"/><Relationship Id="rId64" Type="http://schemas.openxmlformats.org/officeDocument/2006/relationships/hyperlink" Target="https://github.com/UoSGroupProjects1718/mgp-second-semester-l4-5-group-12/blob/master/Assets/Wood_Structure/PRACTISE/as_4.png" TargetMode="External"/><Relationship Id="rId69" Type="http://schemas.openxmlformats.org/officeDocument/2006/relationships/hyperlink" Target="https://github.com/UoSGroupProjects1718/mgp-second-semester-l4-5-group-12/blob/master/Assets/Wood_Structure/Plank/plank_1.png" TargetMode="External"/><Relationship Id="rId77" Type="http://schemas.openxmlformats.org/officeDocument/2006/relationships/hyperlink" Target="https://github.com/UoSGroupProjects1718/mgp-second-semester-l4-5-group-12/blob/master/Finished%20Background/Layer1.png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github.com/UoSGroupProjects1718/mgp-second-semester-l4-5-group-12/blob/master/Assets/Glass_Structure/cube_2.png" TargetMode="External"/><Relationship Id="rId51" Type="http://schemas.openxmlformats.org/officeDocument/2006/relationships/hyperlink" Target="https://github.com/UoSGroupProjects1718/mgp-second-semester-l4-5-group-12/blob/master/Assets/Stone_Structure/plank_s_1.png" TargetMode="External"/><Relationship Id="rId72" Type="http://schemas.openxmlformats.org/officeDocument/2006/relationships/hyperlink" Target="https://github.com/UoSGroupProjects1718/mgp-second-semester-l4-5-group-12/blob/master/Assets/Wood_Structure/Triangle/triangle_1.png" TargetMode="External"/><Relationship Id="rId80" Type="http://schemas.openxmlformats.org/officeDocument/2006/relationships/hyperlink" Target="https://github.com/UoSGroupProjects1718/mgp-second-semester-l4-5-group-12/blob/master/Finished%20Background/Layer3.png" TargetMode="External"/><Relationship Id="rId85" Type="http://schemas.openxmlformats.org/officeDocument/2006/relationships/hyperlink" Target="https://github.com/UoSGroupProjects1718/mgp-second-semester-l4-5-group-12/blob/master/Finished%20Background/Layer8.png" TargetMode="External"/><Relationship Id="rId93" Type="http://schemas.openxmlformats.org/officeDocument/2006/relationships/hyperlink" Target="https://github.com/UoSGroupProjects1718/mgp-second-semester-l4-5-group-12/blob/master/Game%20Concept/moodboard/background1.jpg" TargetMode="External"/><Relationship Id="rId98" Type="http://schemas.openxmlformats.org/officeDocument/2006/relationships/hyperlink" Target="https://github.com/UoSGroupProjects1718/mgp-second-semester-l4-5-group-12/blob/master/Game%20Concept/moodboard/trebuchet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UoSGroupProjects1718/mgp-second-semester-l4-5-group-12/blob/master/Assets/Glass_Structure/sphere_g_2.png" TargetMode="External"/><Relationship Id="rId17" Type="http://schemas.openxmlformats.org/officeDocument/2006/relationships/hyperlink" Target="https://github.com/UoSGroupProjects1718/mgp-second-semester-l4-5-group-12/blob/master/Assets/Polished%20Sprites/lplank_1.png" TargetMode="External"/><Relationship Id="rId25" Type="http://schemas.openxmlformats.org/officeDocument/2006/relationships/hyperlink" Target="https://github.com/UoSGroupProjects1718/mgp-second-semester-l4-5-group-12/blob/master/Assets/Resized%20Assets/Glass_Structure/sphere_g_1.png" TargetMode="External"/><Relationship Id="rId33" Type="http://schemas.openxmlformats.org/officeDocument/2006/relationships/hyperlink" Target="https://github.com/UoSGroupProjects1718/mgp-second-semester-l4-5-group-12/blob/master/Assets/Resized%20Assets/Stone_Structure/plank_s_1.png" TargetMode="External"/><Relationship Id="rId38" Type="http://schemas.openxmlformats.org/officeDocument/2006/relationships/hyperlink" Target="https://github.com/UoSGroupProjects1718/mgp-second-semester-l4-5-group-12/blob/master/Assets/Resized%20Assets/Wood_Structure/cube_3.png" TargetMode="External"/><Relationship Id="rId46" Type="http://schemas.openxmlformats.org/officeDocument/2006/relationships/hyperlink" Target="https://github.com/UoSGroupProjects1718/mgp-second-semester-l4-5-group-12/blob/master/Assets/Resized%20Assets/Wood_Structure/sphere_3.png" TargetMode="External"/><Relationship Id="rId59" Type="http://schemas.openxmlformats.org/officeDocument/2006/relationships/hyperlink" Target="https://github.com/UoSGroupProjects1718/mgp-second-semester-l4-5-group-12/blob/master/Assets/Wood_Structure/PRACTISE/as_1.png" TargetMode="External"/><Relationship Id="rId67" Type="http://schemas.openxmlformats.org/officeDocument/2006/relationships/hyperlink" Target="https://github.com/UoSGroupProjects1718/mgp-second-semester-l4-5-group-12/blob/master/Assets/Wood_Structure/PRACTISE/as_7.png" TargetMode="External"/><Relationship Id="rId20" Type="http://schemas.openxmlformats.org/officeDocument/2006/relationships/hyperlink" Target="https://github.com/UoSGroupProjects1718/mgp-second-semester-l4-5-group-12/blob/master/Assets/Polished%20Sprites/triangle_w_2.png" TargetMode="External"/><Relationship Id="rId41" Type="http://schemas.openxmlformats.org/officeDocument/2006/relationships/hyperlink" Target="https://github.com/UoSGroupProjects1718/mgp-second-semester-l4-5-group-12/blob/master/Assets/Resized%20Assets/Wood_Structure/plank_1.png" TargetMode="External"/><Relationship Id="rId54" Type="http://schemas.openxmlformats.org/officeDocument/2006/relationships/hyperlink" Target="https://github.com/UoSGroupProjects1718/mgp-second-semester-l4-5-group-12/blob/master/Assets/Wood_Structure/Circle/sphere_3.png" TargetMode="External"/><Relationship Id="rId62" Type="http://schemas.openxmlformats.org/officeDocument/2006/relationships/hyperlink" Target="https://github.com/UoSGroupProjects1718/mgp-second-semester-l4-5-group-12/blob/master/Assets/Wood_Structure/PRACTISE/as_2.png" TargetMode="External"/><Relationship Id="rId70" Type="http://schemas.openxmlformats.org/officeDocument/2006/relationships/hyperlink" Target="https://github.com/UoSGroupProjects1718/mgp-second-semester-l4-5-group-12/blob/master/Assets/Wood_Structure/Plank/plank_2.png" TargetMode="External"/><Relationship Id="rId75" Type="http://schemas.openxmlformats.org/officeDocument/2006/relationships/hyperlink" Target="https://github.com/UoSGroupProjects1718/mgp-second-semester-l4-5-group-12/blob/master/Documents/Game%20Feedback/KIRIL%20K/Feedback.docx" TargetMode="External"/><Relationship Id="rId83" Type="http://schemas.openxmlformats.org/officeDocument/2006/relationships/hyperlink" Target="https://github.com/UoSGroupProjects1718/mgp-second-semester-l4-5-group-12/blob/master/Finished%20Background/Layer6.png" TargetMode="External"/><Relationship Id="rId88" Type="http://schemas.openxmlformats.org/officeDocument/2006/relationships/hyperlink" Target="https://github.com/UoSGroupProjects1718/mgp-second-semester-l4-5-group-12/blob/master/Game%20Concept/menu_b.png" TargetMode="External"/><Relationship Id="rId91" Type="http://schemas.openxmlformats.org/officeDocument/2006/relationships/hyperlink" Target="https://github.com/UoSGroupProjects1718/mgp-second-semester-l4-5-group-12/blob/master/Game%20Concept/moodboard/arrows1.jpg" TargetMode="External"/><Relationship Id="rId96" Type="http://schemas.openxmlformats.org/officeDocument/2006/relationships/hyperlink" Target="https://github.com/UoSGroupProjects1718/mgp-second-semester-l4-5-group-12/blob/master/Game%20Concept/moodboard/color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oSGroupProjects1718/mgp-second-semester-l4-5-group-12/blob/master/Assets/Flea/flea_2.png" TargetMode="External"/><Relationship Id="rId15" Type="http://schemas.openxmlformats.org/officeDocument/2006/relationships/hyperlink" Target="https://github.com/UoSGroupProjects1718/mgp-second-semester-l4-5-group-12/blob/master/Assets/Goats/goat_1.png" TargetMode="External"/><Relationship Id="rId23" Type="http://schemas.openxmlformats.org/officeDocument/2006/relationships/hyperlink" Target="https://github.com/UoSGroupProjects1718/mgp-second-semester-l4-5-group-12/blob/master/Assets/Resized%20Assets/Glass_Structure/plank_g_1.png" TargetMode="External"/><Relationship Id="rId28" Type="http://schemas.openxmlformats.org/officeDocument/2006/relationships/hyperlink" Target="https://github.com/UoSGroupProjects1718/mgp-second-semester-l4-5-group-12/blob/master/Assets/Resized%20Assets/Glass_Structure/triangle_g_2.png" TargetMode="External"/><Relationship Id="rId36" Type="http://schemas.openxmlformats.org/officeDocument/2006/relationships/hyperlink" Target="https://github.com/UoSGroupProjects1718/mgp-second-semester-l4-5-group-12/blob/master/Assets/Resized%20Assets/Wood_Structure/cube_1.png" TargetMode="External"/><Relationship Id="rId49" Type="http://schemas.openxmlformats.org/officeDocument/2006/relationships/hyperlink" Target="https://github.com/UoSGroupProjects1718/mgp-second-semester-l4-5-group-12/blob/master/Assets/Resized%20Assets/Wood_Structure/triangle_3.png" TargetMode="External"/><Relationship Id="rId57" Type="http://schemas.openxmlformats.org/officeDocument/2006/relationships/hyperlink" Target="https://github.com/UoSGroupProjects1718/mgp-second-semester-l4-5-group-12/blob/master/Assets/Wood_Structure/Cube/cube_3.png" TargetMode="External"/><Relationship Id="rId10" Type="http://schemas.openxmlformats.org/officeDocument/2006/relationships/hyperlink" Target="https://github.com/UoSGroupProjects1718/mgp-second-semester-l4-5-group-12/blob/master/Assets/Glass_Structure/plank_g_2.png" TargetMode="External"/><Relationship Id="rId31" Type="http://schemas.openxmlformats.org/officeDocument/2006/relationships/hyperlink" Target="https://github.com/UoSGroupProjects1718/mgp-second-semester-l4-5-group-12/blob/master/Assets/Resized%20Assets/Stone_Structure/lplank_s_1.png" TargetMode="External"/><Relationship Id="rId44" Type="http://schemas.openxmlformats.org/officeDocument/2006/relationships/hyperlink" Target="https://github.com/UoSGroupProjects1718/mgp-second-semester-l4-5-group-12/blob/master/Assets/Resized%20Assets/Wood_Structure/sphere_1.png" TargetMode="External"/><Relationship Id="rId52" Type="http://schemas.openxmlformats.org/officeDocument/2006/relationships/hyperlink" Target="https://github.com/UoSGroupProjects1718/mgp-second-semester-l4-5-group-12/blob/master/Assets/Wood_Structure/Circle/sphere_1.png" TargetMode="External"/><Relationship Id="rId60" Type="http://schemas.openxmlformats.org/officeDocument/2006/relationships/hyperlink" Target="https://github.com/UoSGroupProjects1718/mgp-second-semester-l4-5-group-12/blob/master/Assets/Wood_Structure/PRACTISE/as_10.png" TargetMode="External"/><Relationship Id="rId65" Type="http://schemas.openxmlformats.org/officeDocument/2006/relationships/hyperlink" Target="https://github.com/UoSGroupProjects1718/mgp-second-semester-l4-5-group-12/blob/master/Assets/Wood_Structure/PRACTISE/as_5.png" TargetMode="External"/><Relationship Id="rId73" Type="http://schemas.openxmlformats.org/officeDocument/2006/relationships/hyperlink" Target="https://github.com/UoSGroupProjects1718/mgp-second-semester-l4-5-group-12/blob/master/Assets/Wood_Structure/Triangle/triangle_2.png" TargetMode="External"/><Relationship Id="rId78" Type="http://schemas.openxmlformats.org/officeDocument/2006/relationships/hyperlink" Target="https://github.com/UoSGroupProjects1718/mgp-second-semester-l4-5-group-12/blob/master/Finished%20Background/Layer10.png" TargetMode="External"/><Relationship Id="rId81" Type="http://schemas.openxmlformats.org/officeDocument/2006/relationships/hyperlink" Target="https://github.com/UoSGroupProjects1718/mgp-second-semester-l4-5-group-12/blob/master/Finished%20Background/Layer4.png" TargetMode="External"/><Relationship Id="rId86" Type="http://schemas.openxmlformats.org/officeDocument/2006/relationships/hyperlink" Target="https://github.com/UoSGroupProjects1718/mgp-second-semester-l4-5-group-12/blob/master/Finished%20Background/Layer9.png" TargetMode="External"/><Relationship Id="rId94" Type="http://schemas.openxmlformats.org/officeDocument/2006/relationships/hyperlink" Target="https://github.com/UoSGroupProjects1718/mgp-second-semester-l4-5-group-12/blob/master/Game%20Concept/moodboard/background2.jpg" TargetMode="External"/><Relationship Id="rId99" Type="http://schemas.openxmlformats.org/officeDocument/2006/relationships/hyperlink" Target="https://github.com/UoSGroupProjects1718/mgp-second-semester-l4-5-group-12/blob/master/Research/Kiril%20Research.jpg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oSGroupProjects1718/mgp-second-semester-l4-5-group-12/blob/master/Assets/Glass_Structure/plank_g_1.png" TargetMode="External"/><Relationship Id="rId13" Type="http://schemas.openxmlformats.org/officeDocument/2006/relationships/hyperlink" Target="https://github.com/UoSGroupProjects1718/mgp-second-semester-l4-5-group-12/blob/master/Assets/Glass_Structure/triangle_g_1.png" TargetMode="External"/><Relationship Id="rId18" Type="http://schemas.openxmlformats.org/officeDocument/2006/relationships/hyperlink" Target="https://github.com/UoSGroupProjects1718/mgp-second-semester-l4-5-group-12/blob/master/Assets/Polished%20Sprites/lplank_3.png" TargetMode="External"/><Relationship Id="rId39" Type="http://schemas.openxmlformats.org/officeDocument/2006/relationships/hyperlink" Target="https://github.com/UoSGroupProjects1718/mgp-second-semester-l4-5-group-12/blob/master/Assets/Resized%20Assets/Wood_Structure/lplank_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5BE055A9</Template>
  <TotalTime>24</TotalTime>
  <Pages>2</Pages>
  <Words>2899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Kiril Kostadinov (s190005)</cp:lastModifiedBy>
  <cp:revision>6</cp:revision>
  <dcterms:created xsi:type="dcterms:W3CDTF">2018-05-03T21:15:00Z</dcterms:created>
  <dcterms:modified xsi:type="dcterms:W3CDTF">2018-05-04T08:30:00Z</dcterms:modified>
</cp:coreProperties>
</file>